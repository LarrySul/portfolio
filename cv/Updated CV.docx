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897FF6" w:rsidP="00897FF6">
            <w:pPr>
              <w:tabs>
                <w:tab w:val="left" w:pos="990"/>
              </w:tabs>
            </w:pPr>
            <w:r>
              <w:rPr>
                <w:noProof/>
                <w:lang w:eastAsia="en-US"/>
              </w:rPr>
              <w:drawing>
                <wp:inline distT="0" distB="0" distL="0" distR="0">
                  <wp:extent cx="2139950" cy="3042285"/>
                  <wp:effectExtent l="152400" t="171450" r="165100" b="1771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90328_153219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9950" cy="30422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c>
        <w:tc>
          <w:tcPr>
            <w:tcW w:w="720" w:type="dxa"/>
          </w:tcPr>
          <w:p w:rsidR="001B2ABD" w:rsidRDefault="001B2ABD" w:rsidP="000C45FF">
            <w:pPr>
              <w:tabs>
                <w:tab w:val="left" w:pos="990"/>
              </w:tabs>
            </w:pPr>
          </w:p>
        </w:tc>
        <w:tc>
          <w:tcPr>
            <w:tcW w:w="6470" w:type="dxa"/>
            <w:vAlign w:val="bottom"/>
          </w:tcPr>
          <w:p w:rsidR="009D38FB" w:rsidRPr="009D38FB" w:rsidRDefault="009D38FB" w:rsidP="009D38FB">
            <w:pPr>
              <w:pStyle w:val="Title"/>
              <w:rPr>
                <w:sz w:val="84"/>
                <w:szCs w:val="84"/>
              </w:rPr>
            </w:pPr>
            <w:r w:rsidRPr="009D38FB">
              <w:rPr>
                <w:sz w:val="84"/>
                <w:szCs w:val="84"/>
              </w:rPr>
              <w:t>SULE-bALOGUN OLANREWAJU</w:t>
            </w:r>
          </w:p>
          <w:p w:rsidR="001C4AF9" w:rsidRDefault="009D38FB" w:rsidP="001C4AF9">
            <w:pPr>
              <w:pStyle w:val="Title"/>
              <w:rPr>
                <w:sz w:val="84"/>
                <w:szCs w:val="84"/>
              </w:rPr>
            </w:pPr>
            <w:r w:rsidRPr="009D38FB">
              <w:rPr>
                <w:sz w:val="84"/>
                <w:szCs w:val="84"/>
              </w:rPr>
              <w:t>GANIU</w:t>
            </w:r>
          </w:p>
          <w:p w:rsidR="001C4AF9" w:rsidRPr="001C4AF9" w:rsidRDefault="001C4AF9" w:rsidP="001C4AF9"/>
          <w:p w:rsidR="00657285" w:rsidRPr="001C4AF9" w:rsidRDefault="009D38FB" w:rsidP="001C4AF9">
            <w:pPr>
              <w:pStyle w:val="Subtitle"/>
              <w:rPr>
                <w:rFonts w:cs="Times New Roman"/>
                <w:spacing w:val="0"/>
                <w:w w:val="100"/>
                <w:sz w:val="72"/>
                <w:szCs w:val="72"/>
              </w:rPr>
            </w:pPr>
            <w:r w:rsidRPr="00BD72DA">
              <w:rPr>
                <w:rFonts w:cs="Times New Roman"/>
                <w:spacing w:val="45"/>
                <w:w w:val="20"/>
                <w:sz w:val="72"/>
                <w:szCs w:val="72"/>
              </w:rPr>
              <w:t>SOFTWARE</w:t>
            </w:r>
            <w:r w:rsidRPr="00BD72DA">
              <w:rPr>
                <w:rFonts w:asciiTheme="majorHAnsi" w:hAnsiTheme="majorHAnsi" w:cs="Times New Roman"/>
                <w:spacing w:val="45"/>
                <w:w w:val="20"/>
                <w:sz w:val="72"/>
                <w:szCs w:val="72"/>
              </w:rPr>
              <w:t xml:space="preserve"> DEVELOPE</w:t>
            </w:r>
            <w:r w:rsidRPr="00BD72DA">
              <w:rPr>
                <w:rFonts w:asciiTheme="majorHAnsi" w:hAnsiTheme="majorHAnsi" w:cs="Times New Roman"/>
                <w:spacing w:val="15"/>
                <w:w w:val="20"/>
                <w:sz w:val="72"/>
                <w:szCs w:val="72"/>
              </w:rPr>
              <w:t>R</w:t>
            </w:r>
          </w:p>
          <w:p w:rsidR="00657285" w:rsidRPr="00657285" w:rsidRDefault="00657285" w:rsidP="00657285"/>
          <w:p w:rsidR="008C4613" w:rsidRPr="00897FF6" w:rsidRDefault="00897FF6" w:rsidP="00897FF6">
            <w:pPr>
              <w:pStyle w:val="Heading2"/>
              <w:jc w:val="both"/>
              <w:rPr>
                <w:rFonts w:ascii="Times New Roman" w:hAnsi="Times New Roman" w:cs="Times New Roman"/>
                <w:sz w:val="28"/>
                <w:szCs w:val="28"/>
              </w:rPr>
            </w:pPr>
            <w:r w:rsidRPr="00897FF6">
              <w:rPr>
                <w:rFonts w:ascii="Times New Roman" w:eastAsiaTheme="minorEastAsia" w:hAnsi="Times New Roman" w:cs="Times New Roman"/>
                <w:bCs w:val="0"/>
                <w:caps w:val="0"/>
                <w:sz w:val="28"/>
                <w:szCs w:val="28"/>
              </w:rPr>
              <w:t>PROFILE</w:t>
            </w:r>
          </w:p>
        </w:tc>
      </w:tr>
      <w:tr w:rsidR="001B2ABD" w:rsidTr="001B2ABD">
        <w:tc>
          <w:tcPr>
            <w:tcW w:w="3600" w:type="dxa"/>
          </w:tcPr>
          <w:p w:rsidR="00036450" w:rsidRPr="007757E9" w:rsidRDefault="00036450" w:rsidP="007757E9">
            <w:pPr>
              <w:jc w:val="both"/>
              <w:rPr>
                <w:rFonts w:ascii="Times New Roman" w:hAnsi="Times New Roman" w:cs="Times New Roman"/>
                <w:sz w:val="24"/>
                <w:szCs w:val="24"/>
              </w:rPr>
            </w:pPr>
          </w:p>
          <w:sdt>
            <w:sdtPr>
              <w:rPr>
                <w:rFonts w:ascii="Times New Roman" w:hAnsi="Times New Roman" w:cs="Times New Roman"/>
                <w:sz w:val="24"/>
              </w:rPr>
              <w:id w:val="-1954003311"/>
              <w:placeholder>
                <w:docPart w:val="719E53E7C30A47B5969E030561EC32D5"/>
              </w:placeholder>
              <w:temporary/>
              <w:showingPlcHdr/>
              <w15:appearance w15:val="hidden"/>
            </w:sdtPr>
            <w:sdtEndPr/>
            <w:sdtContent>
              <w:p w:rsidR="00036450" w:rsidRPr="004E1A83" w:rsidRDefault="00CB0055" w:rsidP="00A605B4">
                <w:pPr>
                  <w:pStyle w:val="Heading3"/>
                  <w:spacing w:line="276" w:lineRule="auto"/>
                  <w:jc w:val="both"/>
                  <w:rPr>
                    <w:rFonts w:ascii="Times New Roman" w:hAnsi="Times New Roman" w:cs="Times New Roman"/>
                    <w:sz w:val="24"/>
                  </w:rPr>
                </w:pPr>
                <w:r w:rsidRPr="004E1A83">
                  <w:rPr>
                    <w:rFonts w:ascii="Times New Roman" w:hAnsi="Times New Roman" w:cs="Times New Roman"/>
                    <w:sz w:val="24"/>
                  </w:rPr>
                  <w:t>Contact</w:t>
                </w:r>
              </w:p>
            </w:sdtContent>
          </w:sdt>
          <w:sdt>
            <w:sdtPr>
              <w:rPr>
                <w:rFonts w:ascii="Times New Roman" w:hAnsi="Times New Roman" w:cs="Times New Roman"/>
                <w:sz w:val="24"/>
                <w:szCs w:val="24"/>
              </w:rPr>
              <w:id w:val="1111563247"/>
              <w:placeholder>
                <w:docPart w:val="277FA7C08C69475BABC0C3CC6647E0DB"/>
              </w:placeholder>
              <w:temporary/>
              <w:showingPlcHdr/>
              <w15:appearance w15:val="hidden"/>
            </w:sdtPr>
            <w:sdtEndPr/>
            <w:sdtContent>
              <w:p w:rsidR="004D3011" w:rsidRPr="004E1A83" w:rsidRDefault="004D3011" w:rsidP="00A605B4">
                <w:pPr>
                  <w:spacing w:line="276" w:lineRule="auto"/>
                  <w:jc w:val="both"/>
                  <w:rPr>
                    <w:rFonts w:ascii="Times New Roman" w:hAnsi="Times New Roman" w:cs="Times New Roman"/>
                    <w:sz w:val="24"/>
                    <w:szCs w:val="24"/>
                  </w:rPr>
                </w:pPr>
                <w:r w:rsidRPr="004E1A83">
                  <w:rPr>
                    <w:rFonts w:ascii="Times New Roman" w:hAnsi="Times New Roman" w:cs="Times New Roman"/>
                    <w:sz w:val="24"/>
                    <w:szCs w:val="24"/>
                  </w:rPr>
                  <w:t>PHONE:</w:t>
                </w:r>
              </w:p>
            </w:sdtContent>
          </w:sdt>
          <w:p w:rsidR="004D3011" w:rsidRPr="00A605B4" w:rsidRDefault="008C4613" w:rsidP="004E1A83">
            <w:pPr>
              <w:spacing w:line="360" w:lineRule="auto"/>
              <w:jc w:val="both"/>
              <w:rPr>
                <w:rFonts w:ascii="Times New Roman" w:hAnsi="Times New Roman" w:cs="Times New Roman"/>
                <w:color w:val="B85A22" w:themeColor="accent2" w:themeShade="BF"/>
                <w:sz w:val="22"/>
              </w:rPr>
            </w:pPr>
            <w:r w:rsidRPr="00A605B4">
              <w:rPr>
                <w:rFonts w:ascii="Times New Roman" w:hAnsi="Times New Roman" w:cs="Times New Roman"/>
                <w:color w:val="B85A22" w:themeColor="accent2" w:themeShade="BF"/>
                <w:sz w:val="22"/>
              </w:rPr>
              <w:t>+234 816 868 4269</w:t>
            </w:r>
          </w:p>
          <w:p w:rsidR="008C4613" w:rsidRPr="004E1A83" w:rsidRDefault="008C461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LINKEDIN</w:t>
            </w:r>
          </w:p>
          <w:p w:rsidR="008C4613" w:rsidRPr="00A605B4" w:rsidRDefault="00BD72DA" w:rsidP="004E1A83">
            <w:pPr>
              <w:spacing w:line="360" w:lineRule="auto"/>
              <w:jc w:val="both"/>
              <w:rPr>
                <w:rFonts w:ascii="Times New Roman" w:hAnsi="Times New Roman" w:cs="Times New Roman"/>
                <w:sz w:val="22"/>
              </w:rPr>
            </w:pPr>
            <w:hyperlink r:id="rId11" w:history="1">
              <w:r w:rsidR="008C4613" w:rsidRPr="00A605B4">
                <w:rPr>
                  <w:rStyle w:val="Hyperlink"/>
                  <w:rFonts w:ascii="Times New Roman" w:hAnsi="Times New Roman" w:cs="Times New Roman"/>
                  <w:sz w:val="22"/>
                </w:rPr>
                <w:t>https://www.linkedin.com/in/suleolanrewaju/</w:t>
              </w:r>
            </w:hyperlink>
          </w:p>
          <w:p w:rsidR="008C4613" w:rsidRPr="004E1A83" w:rsidRDefault="008C461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GITHUB</w:t>
            </w:r>
          </w:p>
          <w:p w:rsidR="008C4613" w:rsidRDefault="00BD72DA" w:rsidP="004E1A83">
            <w:pPr>
              <w:spacing w:line="360" w:lineRule="auto"/>
              <w:jc w:val="both"/>
              <w:rPr>
                <w:rFonts w:ascii="Times New Roman" w:hAnsi="Times New Roman" w:cs="Times New Roman"/>
                <w:sz w:val="24"/>
                <w:szCs w:val="24"/>
              </w:rPr>
            </w:pPr>
            <w:hyperlink r:id="rId12" w:history="1">
              <w:r w:rsidR="008C4613" w:rsidRPr="004E1A83">
                <w:rPr>
                  <w:rStyle w:val="Hyperlink"/>
                  <w:rFonts w:ascii="Times New Roman" w:hAnsi="Times New Roman" w:cs="Times New Roman"/>
                  <w:sz w:val="24"/>
                  <w:szCs w:val="24"/>
                </w:rPr>
                <w:t>https://github.com/larrysul</w:t>
              </w:r>
            </w:hyperlink>
          </w:p>
          <w:p w:rsidR="004E1A83" w:rsidRPr="004E1A83" w:rsidRDefault="004E1A8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MEDIUM</w:t>
            </w:r>
          </w:p>
          <w:p w:rsidR="004E1A83" w:rsidRPr="004E1A83" w:rsidRDefault="00BD72DA" w:rsidP="004E1A83">
            <w:pPr>
              <w:spacing w:line="360" w:lineRule="auto"/>
              <w:jc w:val="both"/>
              <w:rPr>
                <w:rFonts w:ascii="Times New Roman" w:hAnsi="Times New Roman" w:cs="Times New Roman"/>
                <w:sz w:val="22"/>
              </w:rPr>
            </w:pPr>
            <w:hyperlink r:id="rId13" w:history="1">
              <w:r w:rsidR="004E1A83" w:rsidRPr="004E1A83">
                <w:rPr>
                  <w:rStyle w:val="Hyperlink"/>
                  <w:rFonts w:ascii="Times New Roman" w:hAnsi="Times New Roman" w:cs="Times New Roman"/>
                  <w:sz w:val="22"/>
                </w:rPr>
                <w:t>https://medium.com/@suleabimbola</w:t>
              </w:r>
            </w:hyperlink>
          </w:p>
          <w:p w:rsidR="004E1A83" w:rsidRPr="004E1A83" w:rsidRDefault="004E1A8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EMAIL</w:t>
            </w:r>
          </w:p>
          <w:p w:rsidR="004E1A83" w:rsidRPr="00A605B4" w:rsidRDefault="00BD72DA" w:rsidP="004E1A83">
            <w:pPr>
              <w:spacing w:line="360" w:lineRule="auto"/>
              <w:jc w:val="both"/>
              <w:rPr>
                <w:rFonts w:ascii="Times New Roman" w:hAnsi="Times New Roman" w:cs="Times New Roman"/>
                <w:sz w:val="22"/>
              </w:rPr>
            </w:pPr>
            <w:hyperlink r:id="rId14" w:history="1">
              <w:r w:rsidR="004E1A83" w:rsidRPr="00A605B4">
                <w:rPr>
                  <w:rStyle w:val="Hyperlink"/>
                  <w:rFonts w:ascii="Times New Roman" w:hAnsi="Times New Roman" w:cs="Times New Roman"/>
                  <w:sz w:val="22"/>
                </w:rPr>
                <w:t>Suleabimbola@gmail.com</w:t>
              </w:r>
            </w:hyperlink>
          </w:p>
          <w:p w:rsidR="004E1A83" w:rsidRPr="00A605B4" w:rsidRDefault="00BD72DA" w:rsidP="004E1A83">
            <w:pPr>
              <w:spacing w:line="360" w:lineRule="auto"/>
              <w:jc w:val="both"/>
              <w:rPr>
                <w:rFonts w:ascii="Times New Roman" w:hAnsi="Times New Roman" w:cs="Times New Roman"/>
                <w:sz w:val="22"/>
              </w:rPr>
            </w:pPr>
            <w:hyperlink r:id="rId15" w:history="1">
              <w:r w:rsidR="004E1A83" w:rsidRPr="00A605B4">
                <w:rPr>
                  <w:rStyle w:val="Hyperlink"/>
                  <w:rFonts w:ascii="Times New Roman" w:hAnsi="Times New Roman" w:cs="Times New Roman"/>
                  <w:sz w:val="22"/>
                </w:rPr>
                <w:t>suleolanrewaju@yahoo.com</w:t>
              </w:r>
            </w:hyperlink>
          </w:p>
          <w:p w:rsidR="004E1A83" w:rsidRPr="004E1A83" w:rsidRDefault="004E1A8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WEBSITE</w:t>
            </w:r>
          </w:p>
          <w:p w:rsidR="008C4613" w:rsidRPr="00A605B4" w:rsidRDefault="004A7EF8" w:rsidP="004E1A83">
            <w:pPr>
              <w:spacing w:line="360" w:lineRule="auto"/>
              <w:jc w:val="both"/>
              <w:rPr>
                <w:rStyle w:val="Hyperlink"/>
                <w:rFonts w:ascii="Times New Roman" w:hAnsi="Times New Roman" w:cs="Times New Roman"/>
                <w:color w:val="auto"/>
                <w:sz w:val="22"/>
                <w:u w:val="none"/>
              </w:rPr>
            </w:pPr>
            <w:hyperlink r:id="rId16" w:history="1">
              <w:r w:rsidRPr="00A605B4">
                <w:rPr>
                  <w:rStyle w:val="Hyperlink"/>
                  <w:rFonts w:ascii="Times New Roman" w:hAnsi="Times New Roman" w:cs="Times New Roman"/>
                  <w:sz w:val="22"/>
                </w:rPr>
                <w:t>https://larrysul.github.io/portfolio/index.html</w:t>
              </w:r>
            </w:hyperlink>
          </w:p>
          <w:sdt>
            <w:sdtPr>
              <w:rPr>
                <w:rFonts w:ascii="Times New Roman" w:hAnsi="Times New Roman" w:cs="Times New Roman"/>
                <w:sz w:val="24"/>
              </w:rPr>
              <w:id w:val="-1444214663"/>
              <w:placeholder>
                <w:docPart w:val="FF04E4970F704AB8AA39CF0362812508"/>
              </w:placeholder>
              <w:temporary/>
              <w:showingPlcHdr/>
              <w15:appearance w15:val="hidden"/>
            </w:sdtPr>
            <w:sdtEndPr/>
            <w:sdtContent>
              <w:p w:rsidR="004D3011" w:rsidRPr="004E1A83" w:rsidRDefault="00CB0055" w:rsidP="004E1A83">
                <w:pPr>
                  <w:pStyle w:val="Heading3"/>
                  <w:spacing w:line="360" w:lineRule="auto"/>
                  <w:jc w:val="both"/>
                  <w:rPr>
                    <w:rFonts w:ascii="Times New Roman" w:hAnsi="Times New Roman" w:cs="Times New Roman"/>
                    <w:sz w:val="24"/>
                  </w:rPr>
                </w:pPr>
                <w:r w:rsidRPr="004E1A83">
                  <w:rPr>
                    <w:rFonts w:ascii="Times New Roman" w:hAnsi="Times New Roman" w:cs="Times New Roman"/>
                    <w:sz w:val="24"/>
                  </w:rPr>
                  <w:t>Hobbies</w:t>
                </w:r>
              </w:p>
            </w:sdtContent>
          </w:sdt>
          <w:p w:rsidR="00A605B4" w:rsidRDefault="008C461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Programming</w:t>
            </w:r>
          </w:p>
          <w:p w:rsidR="004D3011" w:rsidRPr="004E1A83" w:rsidRDefault="008C4613" w:rsidP="004E1A83">
            <w:pPr>
              <w:spacing w:line="360" w:lineRule="auto"/>
              <w:jc w:val="both"/>
              <w:rPr>
                <w:rFonts w:ascii="Times New Roman" w:hAnsi="Times New Roman" w:cs="Times New Roman"/>
                <w:sz w:val="24"/>
                <w:szCs w:val="24"/>
              </w:rPr>
            </w:pPr>
            <w:r w:rsidRPr="004E1A83">
              <w:rPr>
                <w:rFonts w:ascii="Times New Roman" w:hAnsi="Times New Roman" w:cs="Times New Roman"/>
                <w:sz w:val="24"/>
                <w:szCs w:val="24"/>
              </w:rPr>
              <w:t xml:space="preserve">Writing </w:t>
            </w:r>
            <w:r w:rsidR="00CE65C8">
              <w:rPr>
                <w:rFonts w:ascii="Times New Roman" w:hAnsi="Times New Roman" w:cs="Times New Roman"/>
                <w:sz w:val="24"/>
                <w:szCs w:val="24"/>
              </w:rPr>
              <w:t>&amp; Reading</w:t>
            </w:r>
          </w:p>
          <w:p w:rsidR="004D3011" w:rsidRPr="007757E9" w:rsidRDefault="004D3011" w:rsidP="004E1A83">
            <w:pPr>
              <w:spacing w:line="360" w:lineRule="auto"/>
              <w:jc w:val="both"/>
              <w:rPr>
                <w:rFonts w:ascii="Times New Roman" w:hAnsi="Times New Roman" w:cs="Times New Roman"/>
                <w:sz w:val="24"/>
                <w:szCs w:val="24"/>
              </w:rPr>
            </w:pPr>
          </w:p>
        </w:tc>
        <w:tc>
          <w:tcPr>
            <w:tcW w:w="720" w:type="dxa"/>
          </w:tcPr>
          <w:p w:rsidR="001B2ABD" w:rsidRPr="007757E9" w:rsidRDefault="001B2ABD" w:rsidP="00897FF6">
            <w:pPr>
              <w:tabs>
                <w:tab w:val="left" w:pos="990"/>
              </w:tabs>
              <w:spacing w:line="360" w:lineRule="auto"/>
              <w:jc w:val="both"/>
              <w:rPr>
                <w:rFonts w:ascii="Times New Roman" w:hAnsi="Times New Roman" w:cs="Times New Roman"/>
                <w:sz w:val="24"/>
                <w:szCs w:val="24"/>
              </w:rPr>
            </w:pPr>
          </w:p>
        </w:tc>
        <w:tc>
          <w:tcPr>
            <w:tcW w:w="6470" w:type="dxa"/>
          </w:tcPr>
          <w:p w:rsidR="00036450" w:rsidRPr="007757E9" w:rsidRDefault="00897FF6" w:rsidP="00897FF6">
            <w:pPr>
              <w:spacing w:line="360" w:lineRule="auto"/>
              <w:jc w:val="both"/>
              <w:rPr>
                <w:rFonts w:ascii="Times New Roman" w:hAnsi="Times New Roman" w:cs="Times New Roman"/>
                <w:sz w:val="24"/>
                <w:szCs w:val="24"/>
              </w:rPr>
            </w:pPr>
            <w:r w:rsidRPr="00897FF6">
              <w:rPr>
                <w:rFonts w:ascii="Times New Roman" w:hAnsi="Times New Roman" w:cs="Times New Roman"/>
                <w:sz w:val="24"/>
                <w:szCs w:val="24"/>
              </w:rPr>
              <w:t>Experienced Software Engineer with a demonstrated history of working in the computer software industry.</w:t>
            </w:r>
            <w:r>
              <w:rPr>
                <w:rFonts w:ascii="Times New Roman" w:hAnsi="Times New Roman" w:cs="Times New Roman"/>
                <w:sz w:val="24"/>
                <w:szCs w:val="24"/>
              </w:rPr>
              <w:t xml:space="preserve"> </w:t>
            </w:r>
            <w:r w:rsidRPr="00897FF6">
              <w:rPr>
                <w:rFonts w:ascii="Times New Roman" w:hAnsi="Times New Roman" w:cs="Times New Roman"/>
                <w:sz w:val="24"/>
                <w:szCs w:val="24"/>
              </w:rPr>
              <w:t>Skilled in HTML, CSS, JavaScript, Vue.js, Angular.js,  PHP, Laravel, Technical Writing and a qua</w:t>
            </w:r>
            <w:r>
              <w:rPr>
                <w:rFonts w:ascii="Times New Roman" w:hAnsi="Times New Roman" w:cs="Times New Roman"/>
                <w:sz w:val="24"/>
                <w:szCs w:val="24"/>
              </w:rPr>
              <w:t>lity hands on experience as an I</w:t>
            </w:r>
            <w:r w:rsidRPr="00897FF6">
              <w:rPr>
                <w:rFonts w:ascii="Times New Roman" w:hAnsi="Times New Roman" w:cs="Times New Roman"/>
                <w:sz w:val="24"/>
                <w:szCs w:val="24"/>
              </w:rPr>
              <w:t>nstructor. Strong engineering professional with a Master's degree in 2020 focused in Computer Software Engineering from University of Ibadan.</w:t>
            </w:r>
          </w:p>
          <w:sdt>
            <w:sdtPr>
              <w:rPr>
                <w:rFonts w:ascii="Times New Roman" w:hAnsi="Times New Roman" w:cs="Times New Roman"/>
                <w:sz w:val="28"/>
                <w:szCs w:val="28"/>
              </w:rPr>
              <w:id w:val="1001553383"/>
              <w:placeholder>
                <w:docPart w:val="D0AFC601E4A14C6DA2C1D5A9E526EBE1"/>
              </w:placeholder>
              <w:temporary/>
              <w:showingPlcHdr/>
              <w15:appearance w15:val="hidden"/>
            </w:sdtPr>
            <w:sdtEndPr>
              <w:rPr>
                <w:sz w:val="24"/>
                <w:szCs w:val="24"/>
              </w:rPr>
            </w:sdtEndPr>
            <w:sdtContent>
              <w:p w:rsidR="00036450" w:rsidRPr="007757E9" w:rsidRDefault="00036450" w:rsidP="00897FF6">
                <w:pPr>
                  <w:pStyle w:val="Heading2"/>
                  <w:spacing w:line="360" w:lineRule="auto"/>
                  <w:jc w:val="both"/>
                  <w:rPr>
                    <w:rFonts w:ascii="Times New Roman" w:hAnsi="Times New Roman" w:cs="Times New Roman"/>
                    <w:sz w:val="24"/>
                    <w:szCs w:val="24"/>
                  </w:rPr>
                </w:pPr>
                <w:r w:rsidRPr="00897FF6">
                  <w:rPr>
                    <w:rFonts w:ascii="Times New Roman" w:hAnsi="Times New Roman" w:cs="Times New Roman"/>
                    <w:sz w:val="28"/>
                    <w:szCs w:val="28"/>
                  </w:rPr>
                  <w:t>WORK EXPERIENCE</w:t>
                </w:r>
              </w:p>
            </w:sdtContent>
          </w:sdt>
          <w:p w:rsidR="00036450" w:rsidRDefault="00F327A3" w:rsidP="00897FF6">
            <w:pPr>
              <w:pStyle w:val="Heading4"/>
              <w:spacing w:line="360" w:lineRule="auto"/>
              <w:jc w:val="both"/>
              <w:rPr>
                <w:rFonts w:ascii="Times New Roman" w:hAnsi="Times New Roman" w:cs="Times New Roman"/>
                <w:sz w:val="24"/>
                <w:szCs w:val="24"/>
              </w:rPr>
            </w:pPr>
            <w:r w:rsidRPr="00F327A3">
              <w:rPr>
                <w:rFonts w:ascii="Times New Roman" w:hAnsi="Times New Roman" w:cs="Times New Roman"/>
                <w:bCs/>
                <w:sz w:val="24"/>
                <w:szCs w:val="24"/>
              </w:rPr>
              <w:t>CROWNBIRTH TECHNOLOGIES</w:t>
            </w:r>
            <w:r w:rsidRPr="007757E9">
              <w:rPr>
                <w:rFonts w:ascii="Times New Roman" w:hAnsi="Times New Roman" w:cs="Times New Roman"/>
                <w:sz w:val="24"/>
                <w:szCs w:val="24"/>
              </w:rPr>
              <w:t xml:space="preserve"> </w:t>
            </w:r>
            <w:r w:rsidR="00926C6C">
              <w:rPr>
                <w:rFonts w:ascii="Times New Roman" w:hAnsi="Times New Roman" w:cs="Times New Roman"/>
                <w:sz w:val="24"/>
                <w:szCs w:val="24"/>
              </w:rPr>
              <w:t xml:space="preserve">- </w:t>
            </w:r>
            <w:r w:rsidR="00926C6C" w:rsidRPr="00926C6C">
              <w:rPr>
                <w:rFonts w:ascii="Times New Roman" w:hAnsi="Times New Roman" w:cs="Times New Roman"/>
                <w:b w:val="0"/>
                <w:iCs/>
                <w:sz w:val="24"/>
                <w:szCs w:val="24"/>
              </w:rPr>
              <w:t>Full Stack Developer</w:t>
            </w:r>
          </w:p>
          <w:p w:rsidR="00F327A3" w:rsidRPr="00897FF6" w:rsidRDefault="00F327A3" w:rsidP="00897FF6">
            <w:pPr>
              <w:spacing w:line="360" w:lineRule="auto"/>
              <w:jc w:val="both"/>
              <w:rPr>
                <w:rFonts w:ascii="Times New Roman" w:hAnsi="Times New Roman" w:cs="Times New Roman"/>
                <w:b/>
                <w:sz w:val="24"/>
                <w:szCs w:val="24"/>
              </w:rPr>
            </w:pPr>
            <w:r w:rsidRPr="00897FF6">
              <w:rPr>
                <w:rFonts w:ascii="Times New Roman" w:hAnsi="Times New Roman" w:cs="Times New Roman"/>
                <w:b/>
                <w:iCs/>
                <w:sz w:val="24"/>
                <w:szCs w:val="24"/>
              </w:rPr>
              <w:t>October 2018 - Present</w:t>
            </w:r>
          </w:p>
          <w:p w:rsidR="00F327A3" w:rsidRPr="00F327A3" w:rsidRDefault="00F327A3" w:rsidP="00897FF6">
            <w:pPr>
              <w:pStyle w:val="Default"/>
              <w:spacing w:line="360" w:lineRule="auto"/>
              <w:jc w:val="both"/>
              <w:rPr>
                <w:color w:val="auto"/>
                <w:sz w:val="22"/>
                <w:szCs w:val="22"/>
              </w:rPr>
            </w:pPr>
            <w:r w:rsidRPr="00F327A3">
              <w:rPr>
                <w:color w:val="auto"/>
                <w:sz w:val="22"/>
                <w:szCs w:val="22"/>
              </w:rPr>
              <w:t xml:space="preserve">Presently, I work in the Software Team (Programming Unit) at Tai Solarin University of Education, Nigeria. TASUED is the first premier tertiary university of education in Nigeria. TASUED is a highly ranked institution that boast of an amazing student and staff record performance in recent years. </w:t>
            </w:r>
          </w:p>
          <w:p w:rsidR="00F327A3" w:rsidRPr="00F327A3" w:rsidRDefault="00F327A3" w:rsidP="00897FF6">
            <w:pPr>
              <w:pStyle w:val="Default"/>
              <w:spacing w:line="360" w:lineRule="auto"/>
              <w:jc w:val="both"/>
              <w:rPr>
                <w:color w:val="auto"/>
                <w:sz w:val="22"/>
                <w:szCs w:val="22"/>
              </w:rPr>
            </w:pPr>
            <w:r w:rsidRPr="00F327A3">
              <w:rPr>
                <w:color w:val="auto"/>
                <w:sz w:val="22"/>
                <w:szCs w:val="22"/>
              </w:rPr>
              <w:t>I pa</w:t>
            </w:r>
            <w:r w:rsidR="00897FF6">
              <w:rPr>
                <w:color w:val="auto"/>
                <w:sz w:val="22"/>
                <w:szCs w:val="22"/>
              </w:rPr>
              <w:t>rtake in overseeing the full stack</w:t>
            </w:r>
            <w:r w:rsidRPr="00F327A3">
              <w:rPr>
                <w:color w:val="auto"/>
                <w:sz w:val="22"/>
                <w:szCs w:val="22"/>
              </w:rPr>
              <w:t xml:space="preserve"> development function</w:t>
            </w:r>
            <w:r w:rsidR="00897FF6">
              <w:rPr>
                <w:color w:val="auto"/>
                <w:sz w:val="22"/>
                <w:szCs w:val="22"/>
              </w:rPr>
              <w:t>ality</w:t>
            </w:r>
            <w:r w:rsidRPr="00F327A3">
              <w:rPr>
                <w:color w:val="auto"/>
                <w:sz w:val="22"/>
                <w:szCs w:val="22"/>
              </w:rPr>
              <w:t xml:space="preserve"> </w:t>
            </w:r>
            <w:r w:rsidR="00897FF6">
              <w:rPr>
                <w:color w:val="auto"/>
                <w:sz w:val="22"/>
                <w:szCs w:val="22"/>
              </w:rPr>
              <w:t xml:space="preserve">which </w:t>
            </w:r>
            <w:r w:rsidRPr="00F327A3">
              <w:rPr>
                <w:color w:val="auto"/>
                <w:sz w:val="22"/>
                <w:szCs w:val="22"/>
              </w:rPr>
              <w:t xml:space="preserve">involves user interface design, markup structuring, hypertext preprocessor function and writing of structured query languages. </w:t>
            </w:r>
          </w:p>
          <w:p w:rsidR="00926C6C" w:rsidRPr="00897FF6" w:rsidRDefault="00F327A3" w:rsidP="00897FF6">
            <w:pPr>
              <w:pStyle w:val="Default"/>
              <w:spacing w:line="360" w:lineRule="auto"/>
              <w:jc w:val="both"/>
              <w:rPr>
                <w:color w:val="auto"/>
                <w:sz w:val="22"/>
                <w:szCs w:val="22"/>
              </w:rPr>
            </w:pPr>
            <w:r w:rsidRPr="00F327A3">
              <w:rPr>
                <w:color w:val="auto"/>
                <w:sz w:val="22"/>
                <w:szCs w:val="22"/>
              </w:rPr>
              <w:t>My line of reporting is directly to the Team Lead a</w:t>
            </w:r>
            <w:r w:rsidR="00897FF6">
              <w:rPr>
                <w:color w:val="auto"/>
                <w:sz w:val="22"/>
                <w:szCs w:val="22"/>
              </w:rPr>
              <w:t>nd the Director of the project.</w:t>
            </w:r>
          </w:p>
          <w:p w:rsidR="00926C6C" w:rsidRDefault="00926C6C" w:rsidP="00897FF6">
            <w:pPr>
              <w:spacing w:line="360" w:lineRule="auto"/>
              <w:jc w:val="both"/>
              <w:rPr>
                <w:rFonts w:ascii="Times New Roman" w:hAnsi="Times New Roman" w:cs="Times New Roman"/>
                <w:sz w:val="24"/>
                <w:szCs w:val="24"/>
              </w:rPr>
            </w:pPr>
          </w:p>
          <w:p w:rsidR="004E1A83" w:rsidRPr="007757E9" w:rsidRDefault="004E1A83" w:rsidP="00897FF6">
            <w:pPr>
              <w:spacing w:line="360" w:lineRule="auto"/>
              <w:jc w:val="both"/>
              <w:rPr>
                <w:rFonts w:ascii="Times New Roman" w:hAnsi="Times New Roman" w:cs="Times New Roman"/>
                <w:sz w:val="24"/>
                <w:szCs w:val="24"/>
              </w:rPr>
            </w:pPr>
          </w:p>
          <w:p w:rsidR="00926C6C" w:rsidRPr="004E1A83" w:rsidRDefault="004E1A83" w:rsidP="009E20D5">
            <w:pPr>
              <w:pStyle w:val="Heading4"/>
              <w:spacing w:line="360" w:lineRule="auto"/>
              <w:jc w:val="both"/>
              <w:rPr>
                <w:rFonts w:ascii="Times New Roman" w:hAnsi="Times New Roman" w:cs="Times New Roman"/>
                <w:sz w:val="24"/>
                <w:szCs w:val="24"/>
              </w:rPr>
            </w:pPr>
            <w:r w:rsidRPr="004E1A83">
              <w:rPr>
                <w:rFonts w:ascii="Times New Roman" w:hAnsi="Times New Roman" w:cs="Times New Roman"/>
                <w:bCs/>
                <w:sz w:val="24"/>
                <w:szCs w:val="24"/>
              </w:rPr>
              <w:t xml:space="preserve">TIZYCORP TECHNOLOGIES </w:t>
            </w:r>
            <w:r w:rsidRPr="004E1A83">
              <w:rPr>
                <w:rFonts w:ascii="Times New Roman" w:hAnsi="Times New Roman" w:cs="Times New Roman"/>
                <w:sz w:val="24"/>
                <w:szCs w:val="24"/>
              </w:rPr>
              <w:t>–</w:t>
            </w:r>
            <w:r w:rsidR="00926C6C" w:rsidRPr="004E1A83">
              <w:rPr>
                <w:rFonts w:ascii="Times New Roman" w:hAnsi="Times New Roman" w:cs="Times New Roman"/>
                <w:sz w:val="24"/>
                <w:szCs w:val="24"/>
              </w:rPr>
              <w:t xml:space="preserve"> </w:t>
            </w:r>
            <w:r w:rsidRPr="004E1A83">
              <w:rPr>
                <w:rFonts w:ascii="Times New Roman" w:hAnsi="Times New Roman" w:cs="Times New Roman"/>
                <w:b w:val="0"/>
                <w:iCs/>
                <w:sz w:val="24"/>
                <w:szCs w:val="24"/>
              </w:rPr>
              <w:t xml:space="preserve">Frontend </w:t>
            </w:r>
            <w:r w:rsidR="00926C6C" w:rsidRPr="004E1A83">
              <w:rPr>
                <w:rFonts w:ascii="Times New Roman" w:hAnsi="Times New Roman" w:cs="Times New Roman"/>
                <w:b w:val="0"/>
                <w:iCs/>
                <w:sz w:val="24"/>
                <w:szCs w:val="24"/>
              </w:rPr>
              <w:t>Developer</w:t>
            </w:r>
          </w:p>
          <w:p w:rsidR="004E1A83" w:rsidRPr="004E1A83" w:rsidRDefault="004E1A83" w:rsidP="009E20D5">
            <w:pPr>
              <w:pStyle w:val="Default"/>
              <w:spacing w:line="360" w:lineRule="auto"/>
              <w:jc w:val="both"/>
              <w:rPr>
                <w:iCs/>
                <w:color w:val="auto"/>
              </w:rPr>
            </w:pPr>
            <w:r w:rsidRPr="004E1A83">
              <w:rPr>
                <w:iCs/>
                <w:color w:val="auto"/>
              </w:rPr>
              <w:t>January 2018 – Present (Remote)</w:t>
            </w:r>
          </w:p>
          <w:p w:rsidR="00926C6C" w:rsidRDefault="00926C6C" w:rsidP="009E20D5">
            <w:pPr>
              <w:pStyle w:val="Default"/>
              <w:spacing w:line="360" w:lineRule="auto"/>
              <w:jc w:val="both"/>
              <w:rPr>
                <w:color w:val="auto"/>
                <w:sz w:val="22"/>
                <w:szCs w:val="22"/>
              </w:rPr>
            </w:pPr>
            <w:r>
              <w:rPr>
                <w:color w:val="auto"/>
                <w:sz w:val="22"/>
                <w:szCs w:val="22"/>
              </w:rPr>
              <w:t>As a software developer at TizyCorp, I majorly work as a front end developer and vast with HTML, CSS, JS. I work remotely and most of the time with teams where we get to communicate via version control tools like Github and Bitbucket. TizyCorp technologies is located in the heart of Lagos. I make sure the company/ client project met market demand and properly designed to meet various demands from end users.</w:t>
            </w:r>
          </w:p>
          <w:p w:rsidR="004E1A83" w:rsidRPr="004E1A83" w:rsidRDefault="009E20D5" w:rsidP="009E20D5">
            <w:pPr>
              <w:pStyle w:val="Heading4"/>
              <w:spacing w:line="360" w:lineRule="auto"/>
              <w:jc w:val="both"/>
              <w:rPr>
                <w:rFonts w:ascii="Times New Roman" w:hAnsi="Times New Roman" w:cs="Times New Roman"/>
                <w:b w:val="0"/>
                <w:sz w:val="24"/>
                <w:szCs w:val="24"/>
              </w:rPr>
            </w:pPr>
            <w:r w:rsidRPr="009E20D5">
              <w:rPr>
                <w:rFonts w:ascii="Times New Roman" w:hAnsi="Times New Roman" w:cs="Times New Roman"/>
                <w:bCs/>
                <w:sz w:val="22"/>
              </w:rPr>
              <w:t xml:space="preserve">KASHIVA ENTERPRISE LIMITED </w:t>
            </w:r>
            <w:r w:rsidRPr="009E20D5">
              <w:rPr>
                <w:rFonts w:ascii="Times New Roman" w:hAnsi="Times New Roman" w:cs="Times New Roman"/>
                <w:sz w:val="24"/>
                <w:szCs w:val="24"/>
              </w:rPr>
              <w:t xml:space="preserve">– </w:t>
            </w:r>
            <w:r w:rsidR="00BF7805">
              <w:rPr>
                <w:rFonts w:ascii="Times New Roman" w:hAnsi="Times New Roman" w:cs="Times New Roman"/>
                <w:b w:val="0"/>
                <w:iCs/>
                <w:sz w:val="24"/>
                <w:szCs w:val="24"/>
              </w:rPr>
              <w:t>Web Developer Coach</w:t>
            </w:r>
          </w:p>
          <w:p w:rsidR="004E1A83" w:rsidRPr="009E20D5" w:rsidRDefault="004E1A83" w:rsidP="009E20D5">
            <w:pPr>
              <w:pStyle w:val="Default"/>
              <w:spacing w:line="360" w:lineRule="auto"/>
              <w:jc w:val="both"/>
              <w:rPr>
                <w:iCs/>
                <w:color w:val="auto"/>
                <w:sz w:val="22"/>
                <w:szCs w:val="22"/>
              </w:rPr>
            </w:pPr>
            <w:r w:rsidRPr="009E20D5">
              <w:rPr>
                <w:iCs/>
                <w:color w:val="auto"/>
                <w:sz w:val="22"/>
                <w:szCs w:val="22"/>
              </w:rPr>
              <w:t>March 2018 – July 2018</w:t>
            </w:r>
          </w:p>
          <w:p w:rsidR="004E1A83" w:rsidRDefault="004E1A83" w:rsidP="009E20D5">
            <w:pPr>
              <w:pStyle w:val="Default"/>
              <w:spacing w:line="360" w:lineRule="auto"/>
              <w:jc w:val="both"/>
              <w:rPr>
                <w:color w:val="auto"/>
                <w:sz w:val="22"/>
                <w:szCs w:val="22"/>
              </w:rPr>
            </w:pPr>
            <w:r>
              <w:rPr>
                <w:color w:val="auto"/>
                <w:sz w:val="22"/>
                <w:szCs w:val="22"/>
              </w:rPr>
              <w:t>While working with Kashiva, I worked extensively for the company by helping to mentor and instruct students who were coming into the field of web development. I effectively prepared material to help them study and constantly guide them to adopt industry best practice.</w:t>
            </w:r>
          </w:p>
          <w:p w:rsidR="004D3011" w:rsidRDefault="004E1A83" w:rsidP="009E20D5">
            <w:pPr>
              <w:pStyle w:val="Default"/>
              <w:spacing w:line="360" w:lineRule="auto"/>
              <w:jc w:val="both"/>
              <w:rPr>
                <w:color w:val="auto"/>
                <w:sz w:val="22"/>
                <w:szCs w:val="22"/>
              </w:rPr>
            </w:pPr>
            <w:r>
              <w:rPr>
                <w:color w:val="auto"/>
                <w:sz w:val="22"/>
                <w:szCs w:val="22"/>
              </w:rPr>
              <w:t>During my stay at Kashiva students learnt front end technologies like HTML, CSS, JS and server side PHP, NODE and towards the end of the mentorship program our students got accepted into the Google Africa Scholarship program.</w:t>
            </w:r>
          </w:p>
          <w:p w:rsidR="009E20D5" w:rsidRDefault="009E20D5" w:rsidP="009E20D5">
            <w:pPr>
              <w:pStyle w:val="Heading2"/>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CERTIFICATION</w:t>
            </w:r>
          </w:p>
          <w:p w:rsidR="009E20D5" w:rsidRDefault="009E20D5" w:rsidP="009E20D5">
            <w:pPr>
              <w:pStyle w:val="Default"/>
              <w:numPr>
                <w:ilvl w:val="0"/>
                <w:numId w:val="1"/>
              </w:numPr>
              <w:spacing w:line="480" w:lineRule="auto"/>
              <w:rPr>
                <w:color w:val="auto"/>
                <w:sz w:val="22"/>
                <w:szCs w:val="22"/>
              </w:rPr>
            </w:pPr>
            <w:r>
              <w:rPr>
                <w:color w:val="auto"/>
                <w:sz w:val="22"/>
                <w:szCs w:val="22"/>
              </w:rPr>
              <w:t>Google Africa Web Specialist Scholarship Awardee</w:t>
            </w:r>
            <w:r w:rsidR="0053327C">
              <w:rPr>
                <w:color w:val="auto"/>
                <w:sz w:val="22"/>
                <w:szCs w:val="22"/>
              </w:rPr>
              <w:t>.</w:t>
            </w:r>
          </w:p>
          <w:p w:rsidR="000A54E7" w:rsidRPr="00A42FEA" w:rsidRDefault="00BF7805" w:rsidP="00A42FEA">
            <w:pPr>
              <w:pStyle w:val="Default"/>
              <w:numPr>
                <w:ilvl w:val="0"/>
                <w:numId w:val="1"/>
              </w:numPr>
              <w:spacing w:line="480" w:lineRule="auto"/>
              <w:rPr>
                <w:color w:val="auto"/>
                <w:sz w:val="22"/>
                <w:szCs w:val="22"/>
              </w:rPr>
            </w:pPr>
            <w:r w:rsidRPr="007757E9">
              <w:rPr>
                <w:noProof/>
                <w:color w:val="000000" w:themeColor="text1"/>
              </w:rPr>
              <w:drawing>
                <wp:anchor distT="0" distB="0" distL="114300" distR="114300" simplePos="0" relativeHeight="251659264" behindDoc="0" locked="0" layoutInCell="1" allowOverlap="1" wp14:anchorId="33CFA92A" wp14:editId="40998620">
                  <wp:simplePos x="0" y="0"/>
                  <wp:positionH relativeFrom="column">
                    <wp:posOffset>69850</wp:posOffset>
                  </wp:positionH>
                  <wp:positionV relativeFrom="paragraph">
                    <wp:posOffset>922020</wp:posOffset>
                  </wp:positionV>
                  <wp:extent cx="3756660" cy="2162175"/>
                  <wp:effectExtent l="0" t="19050" r="15240" b="9525"/>
                  <wp:wrapSquare wrapText="bothSides"/>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bookmarkStart w:id="0" w:name="_GoBack"/>
            <w:bookmarkEnd w:id="0"/>
            <w:r w:rsidR="00A605B4">
              <w:rPr>
                <w:color w:val="auto"/>
                <w:sz w:val="22"/>
                <w:szCs w:val="22"/>
              </w:rPr>
              <w:t>Freecodecamp Certificate</w:t>
            </w:r>
            <w:r w:rsidR="0053327C">
              <w:rPr>
                <w:color w:val="auto"/>
                <w:sz w:val="22"/>
                <w:szCs w:val="22"/>
              </w:rPr>
              <w:t xml:space="preserve"> of Completion.</w:t>
            </w:r>
          </w:p>
          <w:sdt>
            <w:sdtPr>
              <w:rPr>
                <w:rFonts w:ascii="Times New Roman" w:hAnsi="Times New Roman" w:cs="Times New Roman"/>
                <w:sz w:val="24"/>
                <w:szCs w:val="24"/>
              </w:rPr>
              <w:id w:val="1669594239"/>
              <w:placeholder>
                <w:docPart w:val="BD14CDAEDAE24334A8042DEBE9189A37"/>
              </w:placeholder>
              <w:temporary/>
              <w:showingPlcHdr/>
              <w15:appearance w15:val="hidden"/>
            </w:sdtPr>
            <w:sdtEndPr/>
            <w:sdtContent>
              <w:p w:rsidR="00036450" w:rsidRPr="0053327C" w:rsidRDefault="00180329" w:rsidP="0053327C">
                <w:pPr>
                  <w:pStyle w:val="Heading2"/>
                  <w:spacing w:line="360" w:lineRule="auto"/>
                  <w:jc w:val="both"/>
                  <w:rPr>
                    <w:rFonts w:ascii="Times New Roman" w:hAnsi="Times New Roman" w:cs="Times New Roman"/>
                    <w:sz w:val="24"/>
                    <w:szCs w:val="24"/>
                  </w:rPr>
                </w:pPr>
                <w:r w:rsidRPr="007757E9">
                  <w:rPr>
                    <w:rStyle w:val="Heading2Char"/>
                    <w:rFonts w:ascii="Times New Roman" w:hAnsi="Times New Roman" w:cs="Times New Roman"/>
                    <w:b/>
                    <w:bCs/>
                    <w:caps/>
                    <w:sz w:val="24"/>
                    <w:szCs w:val="24"/>
                  </w:rPr>
                  <w:t>SKILLS</w:t>
                </w:r>
              </w:p>
            </w:sdtContent>
          </w:sdt>
        </w:tc>
      </w:tr>
    </w:tbl>
    <w:p w:rsidR="0043117B" w:rsidRDefault="00BD72DA" w:rsidP="0053327C">
      <w:pPr>
        <w:tabs>
          <w:tab w:val="left" w:pos="6840"/>
        </w:tabs>
      </w:pPr>
    </w:p>
    <w:sectPr w:rsidR="0043117B" w:rsidSect="000C45FF">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2DA" w:rsidRDefault="00BD72DA" w:rsidP="000C45FF">
      <w:r>
        <w:separator/>
      </w:r>
    </w:p>
  </w:endnote>
  <w:endnote w:type="continuationSeparator" w:id="0">
    <w:p w:rsidR="00BD72DA" w:rsidRDefault="00BD72D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13F" w:rsidRDefault="00DC1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2DA" w:rsidRDefault="00BD72DA" w:rsidP="000C45FF">
      <w:r>
        <w:separator/>
      </w:r>
    </w:p>
  </w:footnote>
  <w:footnote w:type="continuationSeparator" w:id="0">
    <w:p w:rsidR="00BD72DA" w:rsidRDefault="00BD72DA"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56331"/>
    <w:multiLevelType w:val="hybridMultilevel"/>
    <w:tmpl w:val="67522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FB"/>
    <w:rsid w:val="00036450"/>
    <w:rsid w:val="00094499"/>
    <w:rsid w:val="000A54E7"/>
    <w:rsid w:val="000C45FF"/>
    <w:rsid w:val="000E3FD1"/>
    <w:rsid w:val="000E42DE"/>
    <w:rsid w:val="00112054"/>
    <w:rsid w:val="001501AB"/>
    <w:rsid w:val="001525E1"/>
    <w:rsid w:val="00180329"/>
    <w:rsid w:val="0019001F"/>
    <w:rsid w:val="001A74A5"/>
    <w:rsid w:val="001B2ABD"/>
    <w:rsid w:val="001C4AF9"/>
    <w:rsid w:val="001E0391"/>
    <w:rsid w:val="001E1759"/>
    <w:rsid w:val="001F1ECC"/>
    <w:rsid w:val="002400EB"/>
    <w:rsid w:val="00256CF7"/>
    <w:rsid w:val="00281FD5"/>
    <w:rsid w:val="0030481B"/>
    <w:rsid w:val="003156FC"/>
    <w:rsid w:val="003254B5"/>
    <w:rsid w:val="0037121F"/>
    <w:rsid w:val="003A6B7D"/>
    <w:rsid w:val="003B06CA"/>
    <w:rsid w:val="00403833"/>
    <w:rsid w:val="004071FC"/>
    <w:rsid w:val="00445947"/>
    <w:rsid w:val="004813B3"/>
    <w:rsid w:val="00496591"/>
    <w:rsid w:val="004A7EF8"/>
    <w:rsid w:val="004C63E4"/>
    <w:rsid w:val="004D3011"/>
    <w:rsid w:val="004E1A83"/>
    <w:rsid w:val="005262AC"/>
    <w:rsid w:val="0053327C"/>
    <w:rsid w:val="005C7290"/>
    <w:rsid w:val="005E39D5"/>
    <w:rsid w:val="00600670"/>
    <w:rsid w:val="0062123A"/>
    <w:rsid w:val="00646E75"/>
    <w:rsid w:val="00657285"/>
    <w:rsid w:val="006771D0"/>
    <w:rsid w:val="00683F09"/>
    <w:rsid w:val="00715FCB"/>
    <w:rsid w:val="00743101"/>
    <w:rsid w:val="007757E9"/>
    <w:rsid w:val="007775E1"/>
    <w:rsid w:val="007867A0"/>
    <w:rsid w:val="007927F5"/>
    <w:rsid w:val="00802CA0"/>
    <w:rsid w:val="00850D7C"/>
    <w:rsid w:val="00897FF6"/>
    <w:rsid w:val="008C4613"/>
    <w:rsid w:val="00905888"/>
    <w:rsid w:val="009260CD"/>
    <w:rsid w:val="00926C6C"/>
    <w:rsid w:val="00952C25"/>
    <w:rsid w:val="009D38FB"/>
    <w:rsid w:val="009E20D5"/>
    <w:rsid w:val="00A2118D"/>
    <w:rsid w:val="00A42FEA"/>
    <w:rsid w:val="00A605B4"/>
    <w:rsid w:val="00AD76E2"/>
    <w:rsid w:val="00B20152"/>
    <w:rsid w:val="00B359E4"/>
    <w:rsid w:val="00B57D98"/>
    <w:rsid w:val="00B70850"/>
    <w:rsid w:val="00BD72DA"/>
    <w:rsid w:val="00BF7805"/>
    <w:rsid w:val="00C066B6"/>
    <w:rsid w:val="00C37BA1"/>
    <w:rsid w:val="00C4674C"/>
    <w:rsid w:val="00C506CF"/>
    <w:rsid w:val="00C72BED"/>
    <w:rsid w:val="00C9578B"/>
    <w:rsid w:val="00CB0055"/>
    <w:rsid w:val="00CE65C8"/>
    <w:rsid w:val="00D2522B"/>
    <w:rsid w:val="00D422DE"/>
    <w:rsid w:val="00D5459D"/>
    <w:rsid w:val="00DA1F4D"/>
    <w:rsid w:val="00DC113F"/>
    <w:rsid w:val="00DD172A"/>
    <w:rsid w:val="00E25A26"/>
    <w:rsid w:val="00E4381A"/>
    <w:rsid w:val="00E55D74"/>
    <w:rsid w:val="00EE32D2"/>
    <w:rsid w:val="00F327A3"/>
    <w:rsid w:val="00F60274"/>
    <w:rsid w:val="00F77FB9"/>
    <w:rsid w:val="00FB068F"/>
    <w:rsid w:val="00FE1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rsid w:val="000C45FF"/>
    <w:pPr>
      <w:tabs>
        <w:tab w:val="center" w:pos="4680"/>
        <w:tab w:val="right" w:pos="9360"/>
      </w:tabs>
    </w:pPr>
  </w:style>
  <w:style w:type="character" w:customStyle="1" w:styleId="FooterChar">
    <w:name w:val="Footer Char"/>
    <w:basedOn w:val="DefaultParagraphFont"/>
    <w:link w:val="Footer"/>
    <w:uiPriority w:val="99"/>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customStyle="1" w:styleId="Default">
    <w:name w:val="Default"/>
    <w:rsid w:val="00F327A3"/>
    <w:pPr>
      <w:autoSpaceDE w:val="0"/>
      <w:autoSpaceDN w:val="0"/>
      <w:adjustRightInd w:val="0"/>
    </w:pPr>
    <w:rPr>
      <w:rFonts w:ascii="Times New Roman" w:eastAsia="Calibri" w:hAnsi="Times New Roman" w:cs="Times New Rom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edium.com/@suleabimbol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larrysul"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larrysul.github.io/portfolio/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suleolanrewaju/" TargetMode="External"/><Relationship Id="rId5" Type="http://schemas.openxmlformats.org/officeDocument/2006/relationships/styles" Target="styles.xml"/><Relationship Id="rId15" Type="http://schemas.openxmlformats.org/officeDocument/2006/relationships/hyperlink" Target="mailto:suleolanrewaju@yahoo.com"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leabimbola@gmail.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ry\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2706606400366289E-2"/>
          <c:y val="0"/>
          <c:w val="0.9272933935996337"/>
          <c:h val="0.97755511811023621"/>
        </c:manualLayout>
      </c:layout>
      <c:bar3DChart>
        <c:barDir val="col"/>
        <c:grouping val="clustered"/>
        <c:varyColors val="0"/>
        <c:ser>
          <c:idx val="0"/>
          <c:order val="0"/>
          <c:tx>
            <c:strRef>
              <c:f>Sheet1!$B$1</c:f>
              <c:strCache>
                <c:ptCount val="1"/>
                <c:pt idx="0">
                  <c:v>Column2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dLbl>
              <c:idx val="4"/>
              <c:tx>
                <c:rich>
                  <a:bodyPr/>
                  <a:lstStyle/>
                  <a:p>
                    <a:r>
                      <a:rPr lang="en-US"/>
                      <a:t>9%</a:t>
                    </a:r>
                  </a:p>
                </c:rich>
              </c:tx>
              <c:showLegendKey val="0"/>
              <c:showVal val="1"/>
              <c:showCatName val="0"/>
              <c:showSerName val="0"/>
              <c:showPercent val="0"/>
              <c:showBubbleSize val="0"/>
              <c:separator>, </c:separator>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FRONTEND</c:v>
                </c:pt>
                <c:pt idx="1">
                  <c:v>BACKEND</c:v>
                </c:pt>
                <c:pt idx="2">
                  <c:v>VERSION CONTROL</c:v>
                </c:pt>
                <c:pt idx="3">
                  <c:v>TECHNICAL WRITING</c:v>
                </c:pt>
                <c:pt idx="4">
                  <c:v>CONTENT DEVELOPMENT</c:v>
                </c:pt>
              </c:strCache>
            </c:strRef>
          </c:cat>
          <c:val>
            <c:numRef>
              <c:f>Sheet1!$B$2:$B$6</c:f>
              <c:numCache>
                <c:formatCode>General</c:formatCode>
                <c:ptCount val="5"/>
                <c:pt idx="0">
                  <c:v>0.95</c:v>
                </c:pt>
                <c:pt idx="1">
                  <c:v>0.7</c:v>
                </c:pt>
                <c:pt idx="2">
                  <c:v>0.8</c:v>
                </c:pt>
                <c:pt idx="3">
                  <c:v>0.75</c:v>
                </c:pt>
                <c:pt idx="4">
                  <c:v>0.75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1"/>
          <c:showCatName val="0"/>
          <c:showSerName val="0"/>
          <c:showPercent val="0"/>
          <c:showBubbleSize val="0"/>
        </c:dLbls>
        <c:gapWidth val="150"/>
        <c:shape val="box"/>
        <c:axId val="540750480"/>
        <c:axId val="540748304"/>
        <c:axId val="0"/>
      </c:bar3DChart>
      <c:catAx>
        <c:axId val="5407504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40748304"/>
        <c:crosses val="autoZero"/>
        <c:auto val="1"/>
        <c:lblAlgn val="ctr"/>
        <c:lblOffset val="100"/>
        <c:noMultiLvlLbl val="0"/>
      </c:catAx>
      <c:valAx>
        <c:axId val="540748304"/>
        <c:scaling>
          <c:orientation val="minMax"/>
          <c:max val="1"/>
        </c:scaling>
        <c:delete val="1"/>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crossAx val="540750480"/>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9E53E7C30A47B5969E030561EC32D5"/>
        <w:category>
          <w:name w:val="General"/>
          <w:gallery w:val="placeholder"/>
        </w:category>
        <w:types>
          <w:type w:val="bbPlcHdr"/>
        </w:types>
        <w:behaviors>
          <w:behavior w:val="content"/>
        </w:behaviors>
        <w:guid w:val="{3FE0F637-E5B5-453A-8F91-1804634F2A93}"/>
      </w:docPartPr>
      <w:docPartBody>
        <w:p w:rsidR="00F260E4" w:rsidRDefault="007E6BA0">
          <w:pPr>
            <w:pStyle w:val="719E53E7C30A47B5969E030561EC32D5"/>
          </w:pPr>
          <w:r w:rsidRPr="00CB0055">
            <w:t>Contact</w:t>
          </w:r>
        </w:p>
      </w:docPartBody>
    </w:docPart>
    <w:docPart>
      <w:docPartPr>
        <w:name w:val="277FA7C08C69475BABC0C3CC6647E0DB"/>
        <w:category>
          <w:name w:val="General"/>
          <w:gallery w:val="placeholder"/>
        </w:category>
        <w:types>
          <w:type w:val="bbPlcHdr"/>
        </w:types>
        <w:behaviors>
          <w:behavior w:val="content"/>
        </w:behaviors>
        <w:guid w:val="{4B01C3C0-86B5-401C-8C8E-B4A23239BB41}"/>
      </w:docPartPr>
      <w:docPartBody>
        <w:p w:rsidR="00F260E4" w:rsidRDefault="007E6BA0">
          <w:pPr>
            <w:pStyle w:val="277FA7C08C69475BABC0C3CC6647E0DB"/>
          </w:pPr>
          <w:r w:rsidRPr="004D3011">
            <w:t>PHONE:</w:t>
          </w:r>
        </w:p>
      </w:docPartBody>
    </w:docPart>
    <w:docPart>
      <w:docPartPr>
        <w:name w:val="FF04E4970F704AB8AA39CF0362812508"/>
        <w:category>
          <w:name w:val="General"/>
          <w:gallery w:val="placeholder"/>
        </w:category>
        <w:types>
          <w:type w:val="bbPlcHdr"/>
        </w:types>
        <w:behaviors>
          <w:behavior w:val="content"/>
        </w:behaviors>
        <w:guid w:val="{F80537E1-F30D-400E-AF11-D922F169B3FF}"/>
      </w:docPartPr>
      <w:docPartBody>
        <w:p w:rsidR="00F260E4" w:rsidRDefault="007E6BA0">
          <w:pPr>
            <w:pStyle w:val="FF04E4970F704AB8AA39CF0362812508"/>
          </w:pPr>
          <w:r w:rsidRPr="00CB0055">
            <w:t>Hobbies</w:t>
          </w:r>
        </w:p>
      </w:docPartBody>
    </w:docPart>
    <w:docPart>
      <w:docPartPr>
        <w:name w:val="D0AFC601E4A14C6DA2C1D5A9E526EBE1"/>
        <w:category>
          <w:name w:val="General"/>
          <w:gallery w:val="placeholder"/>
        </w:category>
        <w:types>
          <w:type w:val="bbPlcHdr"/>
        </w:types>
        <w:behaviors>
          <w:behavior w:val="content"/>
        </w:behaviors>
        <w:guid w:val="{A734141D-567D-418E-8ECF-B8F5C7E915F0}"/>
      </w:docPartPr>
      <w:docPartBody>
        <w:p w:rsidR="00F260E4" w:rsidRDefault="007E6BA0">
          <w:pPr>
            <w:pStyle w:val="D0AFC601E4A14C6DA2C1D5A9E526EBE1"/>
          </w:pPr>
          <w:r w:rsidRPr="00036450">
            <w:t>WORK EXPERIENCE</w:t>
          </w:r>
        </w:p>
      </w:docPartBody>
    </w:docPart>
    <w:docPart>
      <w:docPartPr>
        <w:name w:val="BD14CDAEDAE24334A8042DEBE9189A37"/>
        <w:category>
          <w:name w:val="General"/>
          <w:gallery w:val="placeholder"/>
        </w:category>
        <w:types>
          <w:type w:val="bbPlcHdr"/>
        </w:types>
        <w:behaviors>
          <w:behavior w:val="content"/>
        </w:behaviors>
        <w:guid w:val="{8334998F-B026-42F8-8A01-36E7AC2D2689}"/>
      </w:docPartPr>
      <w:docPartBody>
        <w:p w:rsidR="00F260E4" w:rsidRDefault="007E6BA0">
          <w:pPr>
            <w:pStyle w:val="BD14CDAEDAE24334A8042DEBE9189A3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F2"/>
    <w:rsid w:val="00094F24"/>
    <w:rsid w:val="00457BF2"/>
    <w:rsid w:val="007E6BA0"/>
    <w:rsid w:val="00F2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457BF2"/>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F6E440635841BD8C69C8B1333ED30F">
    <w:name w:val="D5F6E440635841BD8C69C8B1333ED30F"/>
  </w:style>
  <w:style w:type="paragraph" w:customStyle="1" w:styleId="0F9A7B65A95349359F4703639911C58E">
    <w:name w:val="0F9A7B65A95349359F4703639911C58E"/>
  </w:style>
  <w:style w:type="paragraph" w:customStyle="1" w:styleId="0CCC59B18E1F4B84BD3AF474476058BF">
    <w:name w:val="0CCC59B18E1F4B84BD3AF474476058BF"/>
  </w:style>
  <w:style w:type="paragraph" w:customStyle="1" w:styleId="128DE51A4C5C4672B45D38BAF9E82552">
    <w:name w:val="128DE51A4C5C4672B45D38BAF9E82552"/>
  </w:style>
  <w:style w:type="paragraph" w:customStyle="1" w:styleId="719E53E7C30A47B5969E030561EC32D5">
    <w:name w:val="719E53E7C30A47B5969E030561EC32D5"/>
  </w:style>
  <w:style w:type="paragraph" w:customStyle="1" w:styleId="277FA7C08C69475BABC0C3CC6647E0DB">
    <w:name w:val="277FA7C08C69475BABC0C3CC6647E0DB"/>
  </w:style>
  <w:style w:type="paragraph" w:customStyle="1" w:styleId="A97CD414DB8045B199EB00B1910FAF56">
    <w:name w:val="A97CD414DB8045B199EB00B1910FAF56"/>
  </w:style>
  <w:style w:type="paragraph" w:customStyle="1" w:styleId="451FF7C3230A42BAA3A08DAC140EA342">
    <w:name w:val="451FF7C3230A42BAA3A08DAC140EA342"/>
  </w:style>
  <w:style w:type="paragraph" w:customStyle="1" w:styleId="108A99F3F27D48CBB721E55D6A648E44">
    <w:name w:val="108A99F3F27D48CBB721E55D6A648E44"/>
  </w:style>
  <w:style w:type="paragraph" w:customStyle="1" w:styleId="B011FE3D563F458CBCDD5ABF537C340A">
    <w:name w:val="B011FE3D563F458CBCDD5ABF537C340A"/>
  </w:style>
  <w:style w:type="character" w:styleId="Hyperlink">
    <w:name w:val="Hyperlink"/>
    <w:basedOn w:val="DefaultParagraphFont"/>
    <w:uiPriority w:val="99"/>
    <w:unhideWhenUsed/>
    <w:rPr>
      <w:color w:val="C45911" w:themeColor="accent2" w:themeShade="BF"/>
      <w:u w:val="single"/>
    </w:rPr>
  </w:style>
  <w:style w:type="paragraph" w:customStyle="1" w:styleId="375B65C4CB33479E9A53E375F03D02F0">
    <w:name w:val="375B65C4CB33479E9A53E375F03D02F0"/>
  </w:style>
  <w:style w:type="paragraph" w:customStyle="1" w:styleId="FF04E4970F704AB8AA39CF0362812508">
    <w:name w:val="FF04E4970F704AB8AA39CF0362812508"/>
  </w:style>
  <w:style w:type="paragraph" w:customStyle="1" w:styleId="0803F49CDC4A44449F90E5B71A6AB2BE">
    <w:name w:val="0803F49CDC4A44449F90E5B71A6AB2BE"/>
  </w:style>
  <w:style w:type="paragraph" w:customStyle="1" w:styleId="AD42353E11574AA5BA944BEBD1654DB7">
    <w:name w:val="AD42353E11574AA5BA944BEBD1654DB7"/>
  </w:style>
  <w:style w:type="paragraph" w:customStyle="1" w:styleId="7ED4BFA9134C42879D8FD9B48DD489B3">
    <w:name w:val="7ED4BFA9134C42879D8FD9B48DD489B3"/>
  </w:style>
  <w:style w:type="paragraph" w:customStyle="1" w:styleId="8EC8FB7029914459BB485E93E1F74E59">
    <w:name w:val="8EC8FB7029914459BB485E93E1F74E59"/>
  </w:style>
  <w:style w:type="paragraph" w:customStyle="1" w:styleId="033A6F69AF5E4BFF8EE6AACAC4CDB697">
    <w:name w:val="033A6F69AF5E4BFF8EE6AACAC4CDB697"/>
  </w:style>
  <w:style w:type="paragraph" w:customStyle="1" w:styleId="B36F3D2106CE40BFAD9ECDEF2BDDE565">
    <w:name w:val="B36F3D2106CE40BFAD9ECDEF2BDDE565"/>
  </w:style>
  <w:style w:type="paragraph" w:customStyle="1" w:styleId="6E76E7C6282A460FB13FF7FCC7939E45">
    <w:name w:val="6E76E7C6282A460FB13FF7FCC7939E45"/>
  </w:style>
  <w:style w:type="paragraph" w:customStyle="1" w:styleId="7CC7589D07D245F49B8A8934495EC1AF">
    <w:name w:val="7CC7589D07D245F49B8A8934495EC1AF"/>
  </w:style>
  <w:style w:type="paragraph" w:customStyle="1" w:styleId="FF0700D2D802467585A42383FB6213F0">
    <w:name w:val="FF0700D2D802467585A42383FB6213F0"/>
  </w:style>
  <w:style w:type="paragraph" w:customStyle="1" w:styleId="310493D0380342A59C05C94E7E9152AF">
    <w:name w:val="310493D0380342A59C05C94E7E9152AF"/>
  </w:style>
  <w:style w:type="paragraph" w:customStyle="1" w:styleId="753C258E4D10477AA2123F93EB52E2B8">
    <w:name w:val="753C258E4D10477AA2123F93EB52E2B8"/>
  </w:style>
  <w:style w:type="paragraph" w:customStyle="1" w:styleId="C6DF095AEDBE49469FE1EE425A2816E1">
    <w:name w:val="C6DF095AEDBE49469FE1EE425A2816E1"/>
  </w:style>
  <w:style w:type="paragraph" w:customStyle="1" w:styleId="D0AFC601E4A14C6DA2C1D5A9E526EBE1">
    <w:name w:val="D0AFC601E4A14C6DA2C1D5A9E526EBE1"/>
  </w:style>
  <w:style w:type="paragraph" w:customStyle="1" w:styleId="CE4096F73D7D423784FF925A21AE6956">
    <w:name w:val="CE4096F73D7D423784FF925A21AE6956"/>
  </w:style>
  <w:style w:type="paragraph" w:customStyle="1" w:styleId="272D5F5DD26D4A80849FE43B5BE09959">
    <w:name w:val="272D5F5DD26D4A80849FE43B5BE09959"/>
  </w:style>
  <w:style w:type="paragraph" w:customStyle="1" w:styleId="D441A13E0D4D42B89934C40957876B62">
    <w:name w:val="D441A13E0D4D42B89934C40957876B62"/>
  </w:style>
  <w:style w:type="paragraph" w:customStyle="1" w:styleId="23A330DF0AA54AE39C351032C7E91884">
    <w:name w:val="23A330DF0AA54AE39C351032C7E91884"/>
  </w:style>
  <w:style w:type="paragraph" w:customStyle="1" w:styleId="A45EF8893E5441A887C52707C6631DAB">
    <w:name w:val="A45EF8893E5441A887C52707C6631DAB"/>
  </w:style>
  <w:style w:type="paragraph" w:customStyle="1" w:styleId="90A608589C624BC496ED752F52C0A9B3">
    <w:name w:val="90A608589C624BC496ED752F52C0A9B3"/>
  </w:style>
  <w:style w:type="paragraph" w:customStyle="1" w:styleId="CB1FC865423445889D28DD77202686F7">
    <w:name w:val="CB1FC865423445889D28DD77202686F7"/>
  </w:style>
  <w:style w:type="paragraph" w:customStyle="1" w:styleId="AEFAB1A49D5A44759B2AD917999ACEB6">
    <w:name w:val="AEFAB1A49D5A44759B2AD917999ACEB6"/>
  </w:style>
  <w:style w:type="paragraph" w:customStyle="1" w:styleId="AFB1E275F75B48B3BC4A7A8F1D1DB5D3">
    <w:name w:val="AFB1E275F75B48B3BC4A7A8F1D1DB5D3"/>
  </w:style>
  <w:style w:type="paragraph" w:customStyle="1" w:styleId="42A38F96BE054C6691990D3F8E026751">
    <w:name w:val="42A38F96BE054C6691990D3F8E026751"/>
  </w:style>
  <w:style w:type="paragraph" w:customStyle="1" w:styleId="0E6313F5DA5F432083C3CC7B51DBE5A0">
    <w:name w:val="0E6313F5DA5F432083C3CC7B51DBE5A0"/>
  </w:style>
  <w:style w:type="paragraph" w:customStyle="1" w:styleId="59A7C9128D434803BB63197BAF182540">
    <w:name w:val="59A7C9128D434803BB63197BAF182540"/>
  </w:style>
  <w:style w:type="paragraph" w:customStyle="1" w:styleId="F3ECB74BCBDB436B83B7651D6465FD74">
    <w:name w:val="F3ECB74BCBDB436B83B7651D6465FD74"/>
  </w:style>
  <w:style w:type="paragraph" w:customStyle="1" w:styleId="3071B90A822B4F9183293367823D2F2C">
    <w:name w:val="3071B90A822B4F9183293367823D2F2C"/>
  </w:style>
  <w:style w:type="paragraph" w:customStyle="1" w:styleId="A898136ABDCF402FB4445EC31EC852C6">
    <w:name w:val="A898136ABDCF402FB4445EC31EC852C6"/>
  </w:style>
  <w:style w:type="character" w:customStyle="1" w:styleId="Heading2Char">
    <w:name w:val="Heading 2 Char"/>
    <w:basedOn w:val="DefaultParagraphFont"/>
    <w:link w:val="Heading2"/>
    <w:uiPriority w:val="9"/>
    <w:rsid w:val="00457BF2"/>
    <w:rPr>
      <w:rFonts w:asciiTheme="majorHAnsi" w:eastAsiaTheme="majorEastAsia" w:hAnsiTheme="majorHAnsi" w:cstheme="majorBidi"/>
      <w:b/>
      <w:bCs/>
      <w:caps/>
      <w:szCs w:val="26"/>
      <w:lang w:eastAsia="ja-JP"/>
    </w:rPr>
  </w:style>
  <w:style w:type="paragraph" w:customStyle="1" w:styleId="BD14CDAEDAE24334A8042DEBE9189A37">
    <w:name w:val="BD14CDAEDAE24334A8042DEBE9189A37"/>
  </w:style>
  <w:style w:type="paragraph" w:customStyle="1" w:styleId="1BA2AEC275CF40A79D56AC8E2BEE6CA2">
    <w:name w:val="1BA2AEC275CF40A79D56AC8E2BEE6CA2"/>
    <w:rsid w:val="00457BF2"/>
  </w:style>
  <w:style w:type="paragraph" w:customStyle="1" w:styleId="7D08F6A5DB714BD39F70F322FFB3BCD4">
    <w:name w:val="7D08F6A5DB714BD39F70F322FFB3BCD4"/>
    <w:rsid w:val="00457BF2"/>
  </w:style>
  <w:style w:type="paragraph" w:customStyle="1" w:styleId="23B004582EAE486C9F9DB837A82A3786">
    <w:name w:val="23B004582EAE486C9F9DB837A82A3786"/>
    <w:rsid w:val="00457BF2"/>
  </w:style>
  <w:style w:type="paragraph" w:customStyle="1" w:styleId="22F13CB398D241D1869A805FAC6DF898">
    <w:name w:val="22F13CB398D241D1869A805FAC6DF898"/>
    <w:rsid w:val="00457BF2"/>
  </w:style>
  <w:style w:type="paragraph" w:customStyle="1" w:styleId="87B66A34125F4641B01EA5B0F8C1EABB">
    <w:name w:val="87B66A34125F4641B01EA5B0F8C1EABB"/>
    <w:rsid w:val="00457BF2"/>
  </w:style>
  <w:style w:type="paragraph" w:customStyle="1" w:styleId="384BF95FE4B144AE9C60C6BBE99B89A6">
    <w:name w:val="384BF95FE4B144AE9C60C6BBE99B89A6"/>
    <w:rsid w:val="00457BF2"/>
  </w:style>
  <w:style w:type="paragraph" w:customStyle="1" w:styleId="966EAAA4833B493CAC00D7C1EA6E546D">
    <w:name w:val="966EAAA4833B493CAC00D7C1EA6E546D"/>
    <w:rsid w:val="00457BF2"/>
  </w:style>
  <w:style w:type="paragraph" w:customStyle="1" w:styleId="29A045B3C42940DAB2B32F6869C7CD79">
    <w:name w:val="29A045B3C42940DAB2B32F6869C7CD79"/>
    <w:rsid w:val="00457BF2"/>
  </w:style>
  <w:style w:type="paragraph" w:customStyle="1" w:styleId="6A1AE26B6B354EC1A2B26921C12A2F1B">
    <w:name w:val="6A1AE26B6B354EC1A2B26921C12A2F1B"/>
    <w:rsid w:val="00457BF2"/>
  </w:style>
  <w:style w:type="paragraph" w:customStyle="1" w:styleId="D5EAAC693E784F77814C0A87941B458D">
    <w:name w:val="D5EAAC693E784F77814C0A87941B458D"/>
    <w:rsid w:val="00457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2019-04-07T10:24:00Z</dcterms:created>
  <dcterms:modified xsi:type="dcterms:W3CDTF">2019-04-07T10:24:00Z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